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0C2DB4" w:rsidP="00141A4C">
      <w:pPr>
        <w:pStyle w:val="Title"/>
      </w:pPr>
      <w:r>
        <w:t xml:space="preserve">Jackson </w:t>
      </w:r>
      <w:proofErr w:type="spellStart"/>
      <w:r>
        <w:t>Doring</w:t>
      </w:r>
      <w:proofErr w:type="spellEnd"/>
    </w:p>
    <w:p w:rsidR="00141A4C" w:rsidRDefault="000C2DB4" w:rsidP="00141A4C">
      <w:r>
        <w:t xml:space="preserve">10 Meadows Drive </w:t>
      </w:r>
      <w:proofErr w:type="spellStart"/>
      <w:r>
        <w:t>Kallangur</w:t>
      </w:r>
      <w:proofErr w:type="spellEnd"/>
      <w:r w:rsidR="00141A4C">
        <w:t> | </w:t>
      </w:r>
      <w:r>
        <w:t>0411388371</w:t>
      </w:r>
      <w:r w:rsidR="00141A4C">
        <w:t> | </w:t>
      </w:r>
      <w:hyperlink r:id="rId8" w:history="1">
        <w:r w:rsidR="003F7ED2" w:rsidRPr="00D55201">
          <w:rPr>
            <w:rStyle w:val="Hyperlink"/>
          </w:rPr>
          <w:t>Jackson.doring@outlook.com</w:t>
        </w:r>
      </w:hyperlink>
      <w:r w:rsidR="003F7ED2">
        <w:t xml:space="preserve"> | DOB: 02/09/2000</w:t>
      </w:r>
    </w:p>
    <w:p w:rsidR="006270A9" w:rsidRDefault="00FA232B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D41282631AEB416095050C6E1DA3CCDB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6270A9" w:rsidRDefault="000C2DB4">
      <w:r>
        <w:t xml:space="preserve">I am looking to gain further real-world experience in the IT industry to build upon the knowledge and skills that I have obtained throughout the past four years in University and Highschool. </w:t>
      </w:r>
    </w:p>
    <w:sdt>
      <w:sdtPr>
        <w:alias w:val="Education:"/>
        <w:tag w:val="Education:"/>
        <w:id w:val="807127995"/>
        <w:placeholder>
          <w:docPart w:val="81806FEB8F3D4286809279EE2309DFA8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0C2DB4">
      <w:pPr>
        <w:pStyle w:val="Heading2"/>
      </w:pPr>
      <w:r>
        <w:t>Information Technology</w:t>
      </w:r>
      <w:r w:rsidR="009D5933">
        <w:t> </w:t>
      </w:r>
      <w:r>
        <w:t>| QUEENSLAND university of technology</w:t>
      </w:r>
    </w:p>
    <w:p w:rsidR="006270A9" w:rsidRDefault="009D5933" w:rsidP="000C2DB4">
      <w:pPr>
        <w:pStyle w:val="ListBullet"/>
      </w:pPr>
      <w:r>
        <w:t xml:space="preserve">Major: </w:t>
      </w:r>
      <w:r w:rsidR="000C2DB4">
        <w:t>Computer Science</w:t>
      </w:r>
    </w:p>
    <w:p w:rsidR="006270A9" w:rsidRDefault="000C2DB4" w:rsidP="001B29CF">
      <w:pPr>
        <w:pStyle w:val="ListBullet"/>
      </w:pPr>
      <w:r>
        <w:t>Current GPA: 5.75</w:t>
      </w:r>
    </w:p>
    <w:p w:rsidR="006270A9" w:rsidRDefault="000C2DB4">
      <w:pPr>
        <w:pStyle w:val="Heading2"/>
      </w:pPr>
      <w:r>
        <w:t xml:space="preserve">Highschool </w:t>
      </w:r>
      <w:r w:rsidR="003F7ED2">
        <w:t>2012-2017</w:t>
      </w:r>
      <w:r w:rsidR="009D5933">
        <w:t> | </w:t>
      </w:r>
      <w:r>
        <w:t>Murrumba State secondary college</w:t>
      </w:r>
    </w:p>
    <w:p w:rsidR="003F7ED2" w:rsidRDefault="003F7ED2" w:rsidP="003F7ED2">
      <w:pPr>
        <w:pStyle w:val="ListBullet"/>
      </w:pPr>
      <w:r>
        <w:t>Graduated Year 12 with academic excellences in four subjects:</w:t>
      </w:r>
    </w:p>
    <w:p w:rsidR="003F7ED2" w:rsidRDefault="003F7ED2" w:rsidP="003F7ED2">
      <w:pPr>
        <w:pStyle w:val="ListBullet"/>
        <w:numPr>
          <w:ilvl w:val="0"/>
          <w:numId w:val="0"/>
        </w:numPr>
        <w:ind w:left="720"/>
      </w:pPr>
      <w:r>
        <w:t>Information Communication Technology, receiving a VHA8</w:t>
      </w:r>
    </w:p>
    <w:p w:rsidR="003F7ED2" w:rsidRDefault="003F7ED2" w:rsidP="003F7ED2">
      <w:pPr>
        <w:pStyle w:val="ListBullet"/>
        <w:numPr>
          <w:ilvl w:val="0"/>
          <w:numId w:val="0"/>
        </w:numPr>
        <w:ind w:left="720"/>
      </w:pPr>
      <w:r>
        <w:t>Information Processing Technologies, receiving a VHA8</w:t>
      </w:r>
    </w:p>
    <w:p w:rsidR="003F7ED2" w:rsidRDefault="003F7ED2" w:rsidP="003F7ED2">
      <w:pPr>
        <w:pStyle w:val="ListBullet"/>
        <w:numPr>
          <w:ilvl w:val="0"/>
          <w:numId w:val="0"/>
        </w:numPr>
        <w:ind w:left="720"/>
      </w:pPr>
      <w:r>
        <w:t>Information Technology Systems, receiving a VHA6</w:t>
      </w:r>
    </w:p>
    <w:p w:rsidR="003F7ED2" w:rsidRDefault="003F7ED2" w:rsidP="003F7ED2">
      <w:pPr>
        <w:pStyle w:val="ListBullet"/>
        <w:numPr>
          <w:ilvl w:val="0"/>
          <w:numId w:val="0"/>
        </w:numPr>
        <w:ind w:left="720"/>
      </w:pPr>
      <w:r>
        <w:t>Technology Studies, receiving a VHA8</w:t>
      </w:r>
    </w:p>
    <w:sdt>
      <w:sdtPr>
        <w:alias w:val="Skills &amp; Abilities:"/>
        <w:tag w:val="Skills &amp; Abilities:"/>
        <w:id w:val="458624136"/>
        <w:placeholder>
          <w:docPart w:val="C2663BDD1CFF4308A1E77604163C45D2"/>
        </w:placeholder>
        <w:temporary/>
        <w:showingPlcHdr/>
        <w15:appearance w15:val="hidden"/>
      </w:sdtPr>
      <w:sdtEndPr/>
      <w:sdtContent>
        <w:p w:rsidR="006270A9" w:rsidRDefault="009D5933" w:rsidP="00F23910">
          <w:pPr>
            <w:pStyle w:val="Heading1"/>
          </w:pPr>
          <w:r>
            <w:t>Skills &amp; Abilities</w:t>
          </w:r>
        </w:p>
      </w:sdtContent>
    </w:sdt>
    <w:sdt>
      <w:sdtPr>
        <w:alias w:val="Management Skills:"/>
        <w:tag w:val="Management Skills:"/>
        <w:id w:val="-1177730712"/>
        <w:placeholder>
          <w:docPart w:val="EDBB3621100D40A38EAF428F26778DF9"/>
        </w:placeholder>
        <w:temporary/>
        <w:showingPlcHdr/>
        <w15:appearance w15:val="hidden"/>
      </w:sdtPr>
      <w:sdtEndPr/>
      <w:sdtContent>
        <w:p w:rsidR="006270A9" w:rsidRDefault="009D5933" w:rsidP="00F23910">
          <w:pPr>
            <w:pStyle w:val="ListBullet"/>
          </w:pPr>
          <w:r>
            <w:t xml:space="preserve">Think a document that looks this good has to be difficult to format? Think again! To easily apply any text formatting you see in this document with just a </w:t>
          </w:r>
          <w:r w:rsidR="00141A4C">
            <w:t>click</w:t>
          </w:r>
          <w:r>
            <w:t>, on the Home tab of the ribbon, check out Styles.</w:t>
          </w:r>
        </w:p>
      </w:sdtContent>
    </w:sdt>
    <w:sdt>
      <w:sdtPr>
        <w:alias w:val="Experience:"/>
        <w:tag w:val="Experience:"/>
        <w:id w:val="171684534"/>
        <w:placeholder>
          <w:docPart w:val="9F08B17C4C3E4D2ABCC60B57D044D8BD"/>
        </w:placeholder>
        <w:temporary/>
        <w:showingPlcHdr/>
        <w15:appearance w15:val="hidden"/>
      </w:sdtPr>
      <w:sdtEndPr/>
      <w:sdtContent>
        <w:bookmarkStart w:id="0" w:name="_GoBack" w:displacedByCustomXml="prev"/>
        <w:p w:rsidR="006270A9" w:rsidRDefault="009D5933">
          <w:pPr>
            <w:pStyle w:val="Heading1"/>
          </w:pPr>
          <w:r>
            <w:t>Experience</w:t>
          </w:r>
        </w:p>
        <w:bookmarkEnd w:id="0" w:displacedByCustomXml="next"/>
      </w:sdtContent>
    </w:sdt>
    <w:p w:rsidR="006270A9" w:rsidRDefault="003F7ED2">
      <w:pPr>
        <w:pStyle w:val="Heading2"/>
      </w:pPr>
      <w:r>
        <w:t>Crew member</w:t>
      </w:r>
      <w:r w:rsidR="00AD7081">
        <w:t xml:space="preserve"> (6 months as team leader)</w:t>
      </w:r>
      <w:r w:rsidR="009D5933">
        <w:t> | </w:t>
      </w:r>
      <w:r>
        <w:t>Hungry jacks</w:t>
      </w:r>
      <w:r w:rsidR="009D5933">
        <w:t> | </w:t>
      </w:r>
      <w:r>
        <w:t>2014 - current</w:t>
      </w:r>
    </w:p>
    <w:p w:rsidR="006270A9" w:rsidRDefault="00AD7081" w:rsidP="00AD7081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b/>
          <w:sz w:val="24"/>
        </w:rPr>
      </w:pPr>
      <w:r w:rsidRPr="00AD7081">
        <w:rPr>
          <w:rFonts w:asciiTheme="majorHAnsi" w:hAnsiTheme="majorHAnsi"/>
          <w:b/>
          <w:sz w:val="24"/>
        </w:rPr>
        <w:t>Some of my key responsibilities whilst working at Hungry Jacks include:</w:t>
      </w:r>
    </w:p>
    <w:p w:rsidR="00AD7081" w:rsidRDefault="00AD7081" w:rsidP="00AD7081">
      <w:pPr>
        <w:pStyle w:val="ListBullet"/>
        <w:numPr>
          <w:ilvl w:val="0"/>
          <w:numId w:val="26"/>
        </w:numPr>
      </w:pPr>
      <w:r>
        <w:t>Ensuring shifts ran smoothly by effectively communicating with the whole team</w:t>
      </w:r>
    </w:p>
    <w:p w:rsidR="00AD7081" w:rsidRDefault="00AD7081" w:rsidP="00AD7081">
      <w:pPr>
        <w:pStyle w:val="ListBullet"/>
        <w:numPr>
          <w:ilvl w:val="0"/>
          <w:numId w:val="26"/>
        </w:numPr>
      </w:pPr>
      <w:r>
        <w:t>Delegating tasks to other employees to keep the store running smoothly</w:t>
      </w:r>
    </w:p>
    <w:p w:rsidR="00AD7081" w:rsidRDefault="00AD7081" w:rsidP="00AD7081">
      <w:pPr>
        <w:pStyle w:val="ListBullet"/>
        <w:numPr>
          <w:ilvl w:val="0"/>
          <w:numId w:val="26"/>
        </w:numPr>
      </w:pPr>
      <w:r>
        <w:t xml:space="preserve">Training new and experienced employees </w:t>
      </w:r>
    </w:p>
    <w:p w:rsidR="00AD7081" w:rsidRDefault="00AD7081" w:rsidP="00AD7081">
      <w:pPr>
        <w:pStyle w:val="ListBullet"/>
        <w:numPr>
          <w:ilvl w:val="0"/>
          <w:numId w:val="26"/>
        </w:numPr>
      </w:pPr>
      <w:r>
        <w:t>Ensuring the workplace is hazard free and food hygiene is maintained to highest quality</w:t>
      </w:r>
    </w:p>
    <w:p w:rsidR="00F23910" w:rsidRDefault="00AD7081" w:rsidP="00AD7081">
      <w:pPr>
        <w:pStyle w:val="ListBullet"/>
        <w:numPr>
          <w:ilvl w:val="0"/>
          <w:numId w:val="26"/>
        </w:numPr>
      </w:pPr>
      <w:r>
        <w:t xml:space="preserve">Ensuring employees are cooking and preparing food the proper way and is done to an </w:t>
      </w:r>
    </w:p>
    <w:p w:rsidR="00AD7081" w:rsidRPr="00AD7081" w:rsidRDefault="00AD7081" w:rsidP="00AD7081">
      <w:pPr>
        <w:pStyle w:val="ListBullet"/>
        <w:numPr>
          <w:ilvl w:val="0"/>
          <w:numId w:val="26"/>
        </w:numPr>
      </w:pPr>
      <w:r>
        <w:t xml:space="preserve">exceptional standard </w:t>
      </w:r>
    </w:p>
    <w:p w:rsidR="006270A9" w:rsidRDefault="003F7ED2">
      <w:pPr>
        <w:pStyle w:val="Heading2"/>
      </w:pPr>
      <w:r>
        <w:t>crew member</w:t>
      </w:r>
      <w:r w:rsidR="009D5933">
        <w:t>| </w:t>
      </w:r>
      <w:r>
        <w:t>la_zucca</w:t>
      </w:r>
      <w:r w:rsidR="009D5933">
        <w:t>| </w:t>
      </w:r>
      <w:r>
        <w:t xml:space="preserve">2017 - </w:t>
      </w:r>
      <w:r w:rsidR="00AD7081">
        <w:t>2018</w:t>
      </w:r>
    </w:p>
    <w:sdt>
      <w:sdtPr>
        <w:alias w:val="Key responsibilities for Job Title 2:"/>
        <w:tag w:val="Key responsibilities for Job Title 2:"/>
        <w:id w:val="2140524828"/>
        <w:placeholder>
          <w:docPart w:val="517F70704B764DD79A9B104F927ED15D"/>
        </w:placeholder>
        <w:temporary/>
        <w:showingPlcHdr/>
        <w15:appearance w15:val="hidden"/>
      </w:sdtPr>
      <w:sdtEndPr/>
      <w:sdtContent>
        <w:p w:rsidR="001B29CF" w:rsidRPr="001B29CF" w:rsidRDefault="009D5933" w:rsidP="001B29CF">
          <w:pPr>
            <w:pStyle w:val="ListBullet"/>
          </w:pPr>
          <w:r w:rsidRPr="001B29CF">
            <w:t>This is the place for a brief summary of your key responsibilities and most stellar accomplishments.</w:t>
          </w:r>
        </w:p>
      </w:sdtContent>
    </w:sdt>
    <w:sectPr w:rsidR="001B29CF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32B" w:rsidRDefault="00FA232B">
      <w:pPr>
        <w:spacing w:after="0"/>
      </w:pPr>
      <w:r>
        <w:separator/>
      </w:r>
    </w:p>
  </w:endnote>
  <w:endnote w:type="continuationSeparator" w:id="0">
    <w:p w:rsidR="00FA232B" w:rsidRDefault="00FA23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32B" w:rsidRDefault="00FA232B">
      <w:pPr>
        <w:spacing w:after="0"/>
      </w:pPr>
      <w:r>
        <w:separator/>
      </w:r>
    </w:p>
  </w:footnote>
  <w:footnote w:type="continuationSeparator" w:id="0">
    <w:p w:rsidR="00FA232B" w:rsidRDefault="00FA23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7075A8"/>
    <w:multiLevelType w:val="hybridMultilevel"/>
    <w:tmpl w:val="0D32B6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A7F0512"/>
    <w:multiLevelType w:val="hybridMultilevel"/>
    <w:tmpl w:val="8A30F7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6E5D2E0D"/>
    <w:multiLevelType w:val="hybridMultilevel"/>
    <w:tmpl w:val="E62A62E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3"/>
  </w:num>
  <w:num w:numId="17">
    <w:abstractNumId w:val="17"/>
  </w:num>
  <w:num w:numId="18">
    <w:abstractNumId w:val="11"/>
  </w:num>
  <w:num w:numId="19">
    <w:abstractNumId w:val="22"/>
  </w:num>
  <w:num w:numId="20">
    <w:abstractNumId w:val="19"/>
  </w:num>
  <w:num w:numId="21">
    <w:abstractNumId w:val="12"/>
  </w:num>
  <w:num w:numId="22">
    <w:abstractNumId w:val="16"/>
  </w:num>
  <w:num w:numId="23">
    <w:abstractNumId w:val="20"/>
  </w:num>
  <w:num w:numId="24">
    <w:abstractNumId w:val="10"/>
  </w:num>
  <w:num w:numId="25">
    <w:abstractNumId w:val="2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B4"/>
    <w:rsid w:val="000A4F59"/>
    <w:rsid w:val="000C2DB4"/>
    <w:rsid w:val="00141A4C"/>
    <w:rsid w:val="001B29CF"/>
    <w:rsid w:val="0028220F"/>
    <w:rsid w:val="00356C14"/>
    <w:rsid w:val="00364FF3"/>
    <w:rsid w:val="003F7ED2"/>
    <w:rsid w:val="00617B26"/>
    <w:rsid w:val="006270A9"/>
    <w:rsid w:val="00675956"/>
    <w:rsid w:val="00681034"/>
    <w:rsid w:val="00816216"/>
    <w:rsid w:val="0087734B"/>
    <w:rsid w:val="009D5933"/>
    <w:rsid w:val="00AD7081"/>
    <w:rsid w:val="00BD768D"/>
    <w:rsid w:val="00C61F8E"/>
    <w:rsid w:val="00E83E4B"/>
    <w:rsid w:val="00F23910"/>
    <w:rsid w:val="00FA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B71"/>
  <w15:chartTrackingRefBased/>
  <w15:docId w15:val="{F0031087-7442-41D9-B1B9-6B4A3451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3F7E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ckson.doring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so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1282631AEB416095050C6E1DA3C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CDCD4-30D3-4B15-BE13-C6108325DF9E}"/>
      </w:docPartPr>
      <w:docPartBody>
        <w:p w:rsidR="00000000" w:rsidRDefault="002326C0">
          <w:pPr>
            <w:pStyle w:val="D41282631AEB416095050C6E1DA3CCDB"/>
          </w:pPr>
          <w:r>
            <w:t>Objective</w:t>
          </w:r>
        </w:p>
      </w:docPartBody>
    </w:docPart>
    <w:docPart>
      <w:docPartPr>
        <w:name w:val="81806FEB8F3D4286809279EE2309D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D5ACD-A172-41F0-BDC4-880F4C71942F}"/>
      </w:docPartPr>
      <w:docPartBody>
        <w:p w:rsidR="00000000" w:rsidRDefault="002326C0">
          <w:pPr>
            <w:pStyle w:val="81806FEB8F3D4286809279EE2309DFA8"/>
          </w:pPr>
          <w:r>
            <w:t>Education</w:t>
          </w:r>
        </w:p>
      </w:docPartBody>
    </w:docPart>
    <w:docPart>
      <w:docPartPr>
        <w:name w:val="C2663BDD1CFF4308A1E77604163C4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A8800-0E1C-4218-B5FD-4B7EC705CCA2}"/>
      </w:docPartPr>
      <w:docPartBody>
        <w:p w:rsidR="00000000" w:rsidRDefault="002326C0">
          <w:pPr>
            <w:pStyle w:val="C2663BDD1CFF4308A1E77604163C45D2"/>
          </w:pPr>
          <w:r>
            <w:t xml:space="preserve">Skills &amp; </w:t>
          </w:r>
          <w:r>
            <w:t>Abilities</w:t>
          </w:r>
        </w:p>
      </w:docPartBody>
    </w:docPart>
    <w:docPart>
      <w:docPartPr>
        <w:name w:val="EDBB3621100D40A38EAF428F26778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39CF1-F711-4F87-A120-F6FE13A2E81F}"/>
      </w:docPartPr>
      <w:docPartBody>
        <w:p w:rsidR="00000000" w:rsidRDefault="002326C0">
          <w:pPr>
            <w:pStyle w:val="EDBB3621100D40A38EAF428F26778DF9"/>
          </w:pPr>
          <w:r>
            <w:t>Think a document that looks this good has to be difficult to format? Think again! To easily apply any text formatting you see in this document with just a click, on the Home tab of the ribbon, check out Styles.</w:t>
          </w:r>
        </w:p>
      </w:docPartBody>
    </w:docPart>
    <w:docPart>
      <w:docPartPr>
        <w:name w:val="9F08B17C4C3E4D2ABCC60B57D044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6AA9A-E278-4EAF-A170-FE1A45DBF61C}"/>
      </w:docPartPr>
      <w:docPartBody>
        <w:p w:rsidR="00000000" w:rsidRDefault="002326C0">
          <w:pPr>
            <w:pStyle w:val="9F08B17C4C3E4D2ABCC60B57D044D8BD"/>
          </w:pPr>
          <w:r>
            <w:t>Experience</w:t>
          </w:r>
        </w:p>
      </w:docPartBody>
    </w:docPart>
    <w:docPart>
      <w:docPartPr>
        <w:name w:val="517F70704B764DD79A9B104F927ED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817E4-4713-4C1E-A32D-9820B5ABF241}"/>
      </w:docPartPr>
      <w:docPartBody>
        <w:p w:rsidR="00000000" w:rsidRDefault="002326C0">
          <w:pPr>
            <w:pStyle w:val="517F70704B764DD79A9B104F927ED15D"/>
          </w:pPr>
          <w:r w:rsidRPr="001B29CF">
            <w:t>This is the place for a brief summary of your key responsibilities and most stellar accomplishments.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D0"/>
    <w:rsid w:val="002326C0"/>
    <w:rsid w:val="002F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C5457FFA7B4049983C1D8246FBD4ED">
    <w:name w:val="31C5457FFA7B4049983C1D8246FBD4ED"/>
  </w:style>
  <w:style w:type="paragraph" w:customStyle="1" w:styleId="653DA6CF228C4316AC5B832B6B497B42">
    <w:name w:val="653DA6CF228C4316AC5B832B6B497B42"/>
  </w:style>
  <w:style w:type="paragraph" w:customStyle="1" w:styleId="B9A7C654E912463A97AA8FFA0454E9E4">
    <w:name w:val="B9A7C654E912463A97AA8FFA0454E9E4"/>
  </w:style>
  <w:style w:type="paragraph" w:customStyle="1" w:styleId="2482F49C10094E3380397DEDC9554F9E">
    <w:name w:val="2482F49C10094E3380397DEDC9554F9E"/>
  </w:style>
  <w:style w:type="paragraph" w:customStyle="1" w:styleId="D41282631AEB416095050C6E1DA3CCDB">
    <w:name w:val="D41282631AEB416095050C6E1DA3CCDB"/>
  </w:style>
  <w:style w:type="paragraph" w:customStyle="1" w:styleId="0631ABC8A0014CAC97745E88F57004D7">
    <w:name w:val="0631ABC8A0014CAC97745E88F57004D7"/>
  </w:style>
  <w:style w:type="paragraph" w:customStyle="1" w:styleId="81806FEB8F3D4286809279EE2309DFA8">
    <w:name w:val="81806FEB8F3D4286809279EE2309DFA8"/>
  </w:style>
  <w:style w:type="paragraph" w:customStyle="1" w:styleId="A0D6055341E54113A6AF6571426EF9DE">
    <w:name w:val="A0D6055341E54113A6AF6571426EF9DE"/>
  </w:style>
  <w:style w:type="paragraph" w:customStyle="1" w:styleId="57194C41247A47D992F0D2624FA38FD9">
    <w:name w:val="57194C41247A47D992F0D2624FA38FD9"/>
  </w:style>
  <w:style w:type="paragraph" w:customStyle="1" w:styleId="CBC2C141BAF546B5A506CAB0DDD95DC6">
    <w:name w:val="CBC2C141BAF546B5A506CAB0DDD95DC6"/>
  </w:style>
  <w:style w:type="paragraph" w:customStyle="1" w:styleId="C8547A22BD2B4AE8B2A7227973226517">
    <w:name w:val="C8547A22BD2B4AE8B2A7227973226517"/>
  </w:style>
  <w:style w:type="paragraph" w:customStyle="1" w:styleId="AF749BCFC9B54EF28EC4B5DAB9C529F4">
    <w:name w:val="AF749BCFC9B54EF28EC4B5DAB9C529F4"/>
  </w:style>
  <w:style w:type="paragraph" w:customStyle="1" w:styleId="AD3DA164A5724ADFB35C02421139B1F9">
    <w:name w:val="AD3DA164A5724ADFB35C02421139B1F9"/>
  </w:style>
  <w:style w:type="paragraph" w:customStyle="1" w:styleId="5EA3FC76DDFE4905AF77E0D2B66D65D4">
    <w:name w:val="5EA3FC76DDFE4905AF77E0D2B66D65D4"/>
  </w:style>
  <w:style w:type="paragraph" w:customStyle="1" w:styleId="1AAEE2559BFD4CF1A4969C812C6EF092">
    <w:name w:val="1AAEE2559BFD4CF1A4969C812C6EF092"/>
  </w:style>
  <w:style w:type="paragraph" w:customStyle="1" w:styleId="C2663BDD1CFF4308A1E77604163C45D2">
    <w:name w:val="C2663BDD1CFF4308A1E77604163C45D2"/>
  </w:style>
  <w:style w:type="paragraph" w:customStyle="1" w:styleId="C6C18A27E3F7430682A81FA3407230A8">
    <w:name w:val="C6C18A27E3F7430682A81FA3407230A8"/>
  </w:style>
  <w:style w:type="paragraph" w:customStyle="1" w:styleId="EDBB3621100D40A38EAF428F26778DF9">
    <w:name w:val="EDBB3621100D40A38EAF428F26778DF9"/>
  </w:style>
  <w:style w:type="paragraph" w:customStyle="1" w:styleId="EBEB589C2F934990A46C16A8CDCB4D61">
    <w:name w:val="EBEB589C2F934990A46C16A8CDCB4D61"/>
  </w:style>
  <w:style w:type="paragraph" w:customStyle="1" w:styleId="E4678C6ADFA740EBB8E915F965723CB9">
    <w:name w:val="E4678C6ADFA740EBB8E915F965723CB9"/>
  </w:style>
  <w:style w:type="paragraph" w:customStyle="1" w:styleId="8C3C19C9FB93408CA8B8107876B5D960">
    <w:name w:val="8C3C19C9FB93408CA8B8107876B5D960"/>
  </w:style>
  <w:style w:type="paragraph" w:customStyle="1" w:styleId="3053A41C61134D1892C376474D338E4D">
    <w:name w:val="3053A41C61134D1892C376474D338E4D"/>
  </w:style>
  <w:style w:type="paragraph" w:customStyle="1" w:styleId="B13552F3CC264E38BF00691FE489C9EA">
    <w:name w:val="B13552F3CC264E38BF00691FE489C9EA"/>
  </w:style>
  <w:style w:type="paragraph" w:customStyle="1" w:styleId="3D4BA41534EF49AAB82BB226B5E1D9EE">
    <w:name w:val="3D4BA41534EF49AAB82BB226B5E1D9EE"/>
  </w:style>
  <w:style w:type="paragraph" w:customStyle="1" w:styleId="9F08B17C4C3E4D2ABCC60B57D044D8BD">
    <w:name w:val="9F08B17C4C3E4D2ABCC60B57D044D8BD"/>
  </w:style>
  <w:style w:type="paragraph" w:customStyle="1" w:styleId="5EB6608786984784931BCC296009FDE8">
    <w:name w:val="5EB6608786984784931BCC296009FDE8"/>
  </w:style>
  <w:style w:type="paragraph" w:customStyle="1" w:styleId="6FD327C0B87D40CAAA1B5B3F4831DA67">
    <w:name w:val="6FD327C0B87D40CAAA1B5B3F4831DA67"/>
  </w:style>
  <w:style w:type="paragraph" w:customStyle="1" w:styleId="75B52B44B4C74321921B11BBA143DF26">
    <w:name w:val="75B52B44B4C74321921B11BBA143DF26"/>
  </w:style>
  <w:style w:type="paragraph" w:customStyle="1" w:styleId="76361200892B48B38891AF7E6B36C1E7">
    <w:name w:val="76361200892B48B38891AF7E6B36C1E7"/>
  </w:style>
  <w:style w:type="paragraph" w:customStyle="1" w:styleId="FBE20A6EFD654C749510D54208EFF33D">
    <w:name w:val="FBE20A6EFD654C749510D54208EFF33D"/>
  </w:style>
  <w:style w:type="paragraph" w:customStyle="1" w:styleId="B63392D3C64C42209ABD929197AA9992">
    <w:name w:val="B63392D3C64C42209ABD929197AA9992"/>
  </w:style>
  <w:style w:type="paragraph" w:customStyle="1" w:styleId="C8BEB1CC341645F7ACCA46B972D51AEB">
    <w:name w:val="C8BEB1CC341645F7ACCA46B972D51AEB"/>
  </w:style>
  <w:style w:type="paragraph" w:customStyle="1" w:styleId="517F70704B764DD79A9B104F927ED15D">
    <w:name w:val="517F70704B764DD79A9B104F927ED15D"/>
  </w:style>
  <w:style w:type="paragraph" w:customStyle="1" w:styleId="A74C19E3D67F4054B223EEC889BF29D0">
    <w:name w:val="A74C19E3D67F4054B223EEC889BF29D0"/>
    <w:rsid w:val="002F16D0"/>
  </w:style>
  <w:style w:type="paragraph" w:customStyle="1" w:styleId="FB89DE146BB3434499BB19E9773E1F64">
    <w:name w:val="FB89DE146BB3434499BB19E9773E1F64"/>
    <w:rsid w:val="002F16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A1019-4603-45E9-BF2A-44B0491A4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71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Jackson</dc:creator>
  <cp:keywords/>
  <cp:lastModifiedBy>Jackson</cp:lastModifiedBy>
  <cp:revision>2</cp:revision>
  <dcterms:created xsi:type="dcterms:W3CDTF">2019-01-03T05:29:00Z</dcterms:created>
  <dcterms:modified xsi:type="dcterms:W3CDTF">2019-01-03T06:40:00Z</dcterms:modified>
  <cp:version/>
</cp:coreProperties>
</file>